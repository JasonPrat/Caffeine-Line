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39D32BD4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 xml:space="preserve">[Assignment / 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9CB54" w14:textId="77777777" w:rsidR="000035F9" w:rsidRDefault="00154006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COMP6176</w:t>
            </w:r>
          </w:p>
          <w:p w14:paraId="36656A16" w14:textId="79D04070" w:rsidR="00154006" w:rsidRPr="00876A58" w:rsidRDefault="00154006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Human Computer Interaction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65768976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[</w:t>
            </w:r>
            <w:r w:rsidRPr="00154006">
              <w:rPr>
                <w:rFonts w:ascii="Arial" w:hAnsi="Arial" w:cs="Arial"/>
                <w:iCs/>
                <w:strike/>
                <w:sz w:val="20"/>
                <w:szCs w:val="20"/>
              </w:rPr>
              <w:t>Odd</w:t>
            </w:r>
            <w:r>
              <w:rPr>
                <w:rFonts w:ascii="Arial" w:hAnsi="Arial" w:cs="Arial"/>
                <w:iCs/>
                <w:sz w:val="20"/>
                <w:szCs w:val="20"/>
              </w:rPr>
              <w:t xml:space="preserve"> / Even / </w:t>
            </w:r>
            <w:r w:rsidR="000035F9" w:rsidRPr="00154006">
              <w:rPr>
                <w:rFonts w:ascii="Arial" w:hAnsi="Arial" w:cs="Arial"/>
                <w:iCs/>
                <w:strike/>
                <w:sz w:val="20"/>
                <w:szCs w:val="20"/>
              </w:rPr>
              <w:t>Compact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154006">
              <w:rPr>
                <w:rFonts w:ascii="Arial" w:hAnsi="Arial" w:cs="Arial"/>
                <w:iCs/>
                <w:sz w:val="20"/>
                <w:szCs w:val="20"/>
              </w:rPr>
              <w:t>2020/2021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5F2E9690" w:rsidR="009F37DD" w:rsidRPr="00740F48" w:rsidRDefault="00154006" w:rsidP="002F11B8">
      <w:pPr>
        <w:spacing w:line="360" w:lineRule="auto"/>
        <w:ind w:firstLine="360"/>
        <w:rPr>
          <w:sz w:val="28"/>
          <w:szCs w:val="28"/>
        </w:rPr>
      </w:pPr>
      <w:r>
        <w:t>Caffein Line</w:t>
      </w:r>
    </w:p>
    <w:p w14:paraId="50FED7EA" w14:textId="77777777" w:rsidR="00154006" w:rsidRDefault="009F37DD" w:rsidP="00154006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55F16">
        <w:rPr>
          <w:rFonts w:ascii="Times New Roman" w:hAnsi="Times New Roman" w:cs="Times New Roman"/>
          <w:sz w:val="28"/>
          <w:szCs w:val="28"/>
        </w:rPr>
        <w:lastRenderedPageBreak/>
        <w:t>Introduction</w:t>
      </w:r>
      <w:proofErr w:type="spellEnd"/>
    </w:p>
    <w:p w14:paraId="30BE600C" w14:textId="08F242F1" w:rsidR="00154006" w:rsidRPr="00154006" w:rsidRDefault="00154006" w:rsidP="00154006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154006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Caffein </w:t>
      </w:r>
      <w:proofErr w:type="gramStart"/>
      <w:r w:rsidRPr="00154006">
        <w:rPr>
          <w:rFonts w:ascii="Times New Roman" w:hAnsi="Times New Roman" w:cs="Times New Roman"/>
          <w:b w:val="0"/>
          <w:bCs w:val="0"/>
          <w:sz w:val="28"/>
          <w:szCs w:val="28"/>
        </w:rPr>
        <w:t>Line  is</w:t>
      </w:r>
      <w:proofErr w:type="gramEnd"/>
      <w:r w:rsidRPr="00154006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an online café created for people who want to enjoy coffees ,teas and desserts in the comfort of their homes. Currently, we are focusing our delivery area on Indonesia.</w:t>
      </w:r>
    </w:p>
    <w:p w14:paraId="12AE8008" w14:textId="5BCF8D9C" w:rsidR="009F37DD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447893E1" w14:textId="2573D10C" w:rsidR="00154006" w:rsidRDefault="00154006" w:rsidP="00154006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Home Page </w:t>
      </w:r>
    </w:p>
    <w:p w14:paraId="524D6AD4" w14:textId="77777777" w:rsidR="00154006" w:rsidRDefault="00154006" w:rsidP="00154006">
      <w:pPr>
        <w:pStyle w:val="Style1"/>
        <w:spacing w:line="360" w:lineRule="auto"/>
        <w:ind w:left="720"/>
        <w:rPr>
          <w:noProof/>
        </w:rPr>
      </w:pPr>
    </w:p>
    <w:p w14:paraId="67278B8E" w14:textId="5DCF5F20" w:rsidR="00154006" w:rsidRDefault="00154006" w:rsidP="00154006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A55F64" wp14:editId="54306C2F">
            <wp:extent cx="6296025" cy="2926080"/>
            <wp:effectExtent l="0" t="0" r="952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243" t="12293" b="4889"/>
                    <a:stretch/>
                  </pic:blipFill>
                  <pic:spPr bwMode="auto">
                    <a:xfrm>
                      <a:off x="0" y="0"/>
                      <a:ext cx="6296025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14289" w14:textId="6188E81A" w:rsidR="00154006" w:rsidRDefault="00154006" w:rsidP="00154006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Beverages-Coffee</w:t>
      </w:r>
    </w:p>
    <w:p w14:paraId="3037FFC8" w14:textId="77777777" w:rsidR="00154006" w:rsidRDefault="00154006" w:rsidP="00154006">
      <w:pPr>
        <w:pStyle w:val="Style1"/>
        <w:spacing w:line="360" w:lineRule="auto"/>
        <w:ind w:left="720"/>
        <w:rPr>
          <w:noProof/>
        </w:rPr>
      </w:pPr>
    </w:p>
    <w:p w14:paraId="5C3D227B" w14:textId="6F5C61B6" w:rsidR="00154006" w:rsidRDefault="00154006" w:rsidP="00154006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94DD2" wp14:editId="081BF451">
            <wp:extent cx="6273165" cy="2933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2" t="12078" r="-121" b="4889"/>
                    <a:stretch/>
                  </pic:blipFill>
                  <pic:spPr bwMode="auto">
                    <a:xfrm>
                      <a:off x="0" y="0"/>
                      <a:ext cx="627316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8D1DB" w14:textId="67AF6FF0" w:rsidR="00154006" w:rsidRPr="00154006" w:rsidRDefault="00154006" w:rsidP="00154006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Beverages – Tea</w:t>
      </w:r>
    </w:p>
    <w:p w14:paraId="6F582F5E" w14:textId="1E16067C" w:rsidR="00154006" w:rsidRDefault="00154006" w:rsidP="00154006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5CD17C" wp14:editId="6521F8F2">
            <wp:extent cx="6210300" cy="29367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2" t="13468" r="1415" b="4240"/>
                    <a:stretch/>
                  </pic:blipFill>
                  <pic:spPr bwMode="auto">
                    <a:xfrm>
                      <a:off x="0" y="0"/>
                      <a:ext cx="6242914" cy="295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39137" w14:textId="4E5FCA3D" w:rsidR="00574D59" w:rsidRPr="00574D59" w:rsidRDefault="00574D59" w:rsidP="00E232ED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4D59">
        <w:rPr>
          <w:rFonts w:ascii="Times New Roman" w:hAnsi="Times New Roman" w:cs="Times New Roman"/>
          <w:sz w:val="28"/>
          <w:szCs w:val="28"/>
        </w:rPr>
        <w:lastRenderedPageBreak/>
        <w:t>Dessert-Coffee</w:t>
      </w:r>
      <w:r>
        <w:rPr>
          <w:noProof/>
        </w:rPr>
        <w:drawing>
          <wp:inline distT="0" distB="0" distL="0" distR="0" wp14:anchorId="6F4109E2" wp14:editId="69AF36F7">
            <wp:extent cx="6273165" cy="28803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1" t="12509" r="-1" b="5966"/>
                    <a:stretch/>
                  </pic:blipFill>
                  <pic:spPr bwMode="auto">
                    <a:xfrm>
                      <a:off x="0" y="0"/>
                      <a:ext cx="6273165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E3334" w14:textId="024360BF" w:rsidR="00574D59" w:rsidRPr="00574D59" w:rsidRDefault="00574D59" w:rsidP="00574D5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Dessert-tea</w:t>
      </w:r>
    </w:p>
    <w:p w14:paraId="43BC25C5" w14:textId="6DE32A05" w:rsidR="00574D59" w:rsidRDefault="00574D59" w:rsidP="00574D59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D9FE54" wp14:editId="6CADDF8E">
            <wp:extent cx="6219825" cy="2910840"/>
            <wp:effectExtent l="0" t="0" r="952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0" t="13156" r="121" b="4456"/>
                    <a:stretch/>
                  </pic:blipFill>
                  <pic:spPr bwMode="auto">
                    <a:xfrm>
                      <a:off x="0" y="0"/>
                      <a:ext cx="6219825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FE938" w14:textId="54090EAE" w:rsidR="00574D59" w:rsidRDefault="00574D59" w:rsidP="00574D5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Contact </w:t>
      </w:r>
      <w:proofErr w:type="gramStart"/>
      <w:r>
        <w:rPr>
          <w:rFonts w:ascii="Times New Roman" w:hAnsi="Times New Roman" w:cs="Times New Roman"/>
          <w:sz w:val="28"/>
          <w:szCs w:val="28"/>
        </w:rPr>
        <w:t>us</w:t>
      </w:r>
      <w:proofErr w:type="gramEnd"/>
    </w:p>
    <w:p w14:paraId="287A22FF" w14:textId="77777777" w:rsidR="00574D59" w:rsidRDefault="00574D59" w:rsidP="00574D59">
      <w:pPr>
        <w:pStyle w:val="Style1"/>
        <w:spacing w:line="360" w:lineRule="auto"/>
        <w:ind w:left="720"/>
        <w:rPr>
          <w:noProof/>
        </w:rPr>
      </w:pPr>
    </w:p>
    <w:p w14:paraId="7A85030C" w14:textId="709D4815" w:rsidR="00574D59" w:rsidRDefault="00574D59" w:rsidP="00574D59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88ADC4" wp14:editId="18968C40">
            <wp:extent cx="6265545" cy="2887980"/>
            <wp:effectExtent l="0" t="0" r="190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3" t="13803" r="-1" b="4457"/>
                    <a:stretch/>
                  </pic:blipFill>
                  <pic:spPr bwMode="auto">
                    <a:xfrm>
                      <a:off x="0" y="0"/>
                      <a:ext cx="6265545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3375A" w14:textId="2B442A77" w:rsidR="00574D59" w:rsidRDefault="00574D59" w:rsidP="00574D59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Payment</w:t>
      </w:r>
    </w:p>
    <w:p w14:paraId="42F54A6E" w14:textId="77777777" w:rsidR="00574D59" w:rsidRDefault="00574D59" w:rsidP="00574D59">
      <w:pPr>
        <w:pStyle w:val="Style1"/>
        <w:spacing w:line="360" w:lineRule="auto"/>
        <w:ind w:left="720"/>
        <w:rPr>
          <w:noProof/>
        </w:rPr>
      </w:pPr>
    </w:p>
    <w:p w14:paraId="711DF3B0" w14:textId="57353002" w:rsidR="00574D59" w:rsidRDefault="00574D59" w:rsidP="00574D59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7DFF07" wp14:editId="021709E2">
            <wp:extent cx="6242685" cy="28956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7" t="12941" r="-1" b="5105"/>
                    <a:stretch/>
                  </pic:blipFill>
                  <pic:spPr bwMode="auto">
                    <a:xfrm>
                      <a:off x="0" y="0"/>
                      <a:ext cx="624268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F9299" w14:textId="3F65FB85" w:rsidR="00574D59" w:rsidRDefault="00574D59" w:rsidP="00574D59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66EFB34" w14:textId="2AA7C439" w:rsidR="00574D59" w:rsidRDefault="00574D59" w:rsidP="00574D59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011F7961" w14:textId="2F803A55" w:rsidR="00574D59" w:rsidRDefault="00574D59" w:rsidP="00574D59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654A9C47" w14:textId="77777777" w:rsidR="00574D59" w:rsidRPr="00682E72" w:rsidRDefault="00574D59" w:rsidP="00574D59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Reference</w:t>
      </w:r>
    </w:p>
    <w:p w14:paraId="3FDD20CA" w14:textId="46030FA9" w:rsidR="00842715" w:rsidRPr="00682E72" w:rsidRDefault="00574D59" w:rsidP="00141764">
      <w:pPr>
        <w:pStyle w:val="ListParagraph"/>
        <w:numPr>
          <w:ilvl w:val="0"/>
          <w:numId w:val="21"/>
        </w:numPr>
        <w:spacing w:line="360" w:lineRule="auto"/>
      </w:pPr>
      <w:r w:rsidRPr="00574D59">
        <w:t>https://www.w3schools.com/</w:t>
      </w:r>
    </w:p>
    <w:p w14:paraId="181DA48F" w14:textId="58FA8191" w:rsidR="002F11B8" w:rsidRPr="00682E72" w:rsidRDefault="00574D59" w:rsidP="002F11B8">
      <w:pPr>
        <w:pStyle w:val="ListParagraph"/>
        <w:numPr>
          <w:ilvl w:val="0"/>
          <w:numId w:val="21"/>
        </w:numPr>
        <w:spacing w:line="360" w:lineRule="auto"/>
      </w:pPr>
      <w:r w:rsidRPr="00574D59">
        <w:t>https://www.tutorialspoint.com/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4DC65843" w14:textId="57E9587A" w:rsidR="002F5E84" w:rsidRDefault="00574D59" w:rsidP="00A60661">
      <w:pPr>
        <w:pStyle w:val="ListParagraph"/>
        <w:numPr>
          <w:ilvl w:val="0"/>
          <w:numId w:val="22"/>
        </w:numPr>
        <w:spacing w:line="360" w:lineRule="auto"/>
      </w:pPr>
      <w:r w:rsidRPr="00574D59">
        <w:t>2440016344</w:t>
      </w:r>
      <w:r>
        <w:t xml:space="preserve"> - Garry</w:t>
      </w:r>
    </w:p>
    <w:p w14:paraId="040070FD" w14:textId="436B9DC5" w:rsidR="002F5E84" w:rsidRDefault="00574D59" w:rsidP="00A60661">
      <w:pPr>
        <w:pStyle w:val="ListParagraph"/>
        <w:numPr>
          <w:ilvl w:val="0"/>
          <w:numId w:val="22"/>
        </w:numPr>
        <w:spacing w:line="360" w:lineRule="auto"/>
      </w:pPr>
      <w:r w:rsidRPr="00574D59">
        <w:t>2440016395</w:t>
      </w:r>
      <w:r>
        <w:t xml:space="preserve"> </w:t>
      </w:r>
      <w:r w:rsidR="002F5E84">
        <w:t xml:space="preserve">– </w:t>
      </w:r>
      <w:r>
        <w:t>Jason Pratama</w:t>
      </w:r>
    </w:p>
    <w:p w14:paraId="26DF70A3" w14:textId="0F882B52" w:rsidR="00842715" w:rsidRPr="00682E72" w:rsidRDefault="00574D59" w:rsidP="00A60661">
      <w:pPr>
        <w:pStyle w:val="ListParagraph"/>
        <w:numPr>
          <w:ilvl w:val="0"/>
          <w:numId w:val="22"/>
        </w:numPr>
        <w:spacing w:line="360" w:lineRule="auto"/>
      </w:pPr>
      <w:r w:rsidRPr="00574D59">
        <w:t>2440056442</w:t>
      </w:r>
      <w:r w:rsidR="002F5E84">
        <w:t xml:space="preserve">– </w:t>
      </w:r>
      <w:r>
        <w:t>Edward Lokadinata</w:t>
      </w:r>
    </w:p>
    <w:sectPr w:rsidR="00842715" w:rsidRPr="00682E72" w:rsidSect="00DF2179">
      <w:headerReference w:type="default" r:id="rId16"/>
      <w:footerReference w:type="default" r:id="rId17"/>
      <w:headerReference w:type="first" r:id="rId18"/>
      <w:footerReference w:type="first" r:id="rId19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35C617" w14:textId="77777777" w:rsidR="000960D3" w:rsidRDefault="000960D3" w:rsidP="00273E4A">
      <w:r>
        <w:separator/>
      </w:r>
    </w:p>
  </w:endnote>
  <w:endnote w:type="continuationSeparator" w:id="0">
    <w:p w14:paraId="7A3B6701" w14:textId="77777777" w:rsidR="000960D3" w:rsidRDefault="000960D3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</w:t>
        </w:r>
        <w:r w:rsidR="005B66A9" w:rsidRPr="008B08C6">
          <w:rPr>
            <w:sz w:val="22"/>
            <w:szCs w:val="22"/>
            <w:lang w:val="id-ID"/>
          </w:rPr>
          <w:t xml:space="preserve">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3EEA2" w14:textId="77777777" w:rsidR="000960D3" w:rsidRDefault="000960D3" w:rsidP="00273E4A">
      <w:r>
        <w:separator/>
      </w:r>
    </w:p>
  </w:footnote>
  <w:footnote w:type="continuationSeparator" w:id="0">
    <w:p w14:paraId="36014B1C" w14:textId="77777777" w:rsidR="000960D3" w:rsidRDefault="000960D3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 xml:space="preserve">ddmmyy/&lt;Initial&gt;/&lt;Subject </w:t>
    </w:r>
    <w:r w:rsidRPr="00876A58">
      <w:rPr>
        <w:b/>
        <w:sz w:val="20"/>
        <w:lang w:val="id-ID"/>
      </w:rPr>
      <w:t>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4D5383"/>
    <w:multiLevelType w:val="hybridMultilevel"/>
    <w:tmpl w:val="D09A52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2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1"/>
  </w:num>
  <w:num w:numId="3">
    <w:abstractNumId w:val="14"/>
  </w:num>
  <w:num w:numId="4">
    <w:abstractNumId w:val="12"/>
  </w:num>
  <w:num w:numId="5">
    <w:abstractNumId w:val="19"/>
  </w:num>
  <w:num w:numId="6">
    <w:abstractNumId w:val="13"/>
  </w:num>
  <w:num w:numId="7">
    <w:abstractNumId w:val="20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</w:num>
  <w:num w:numId="14">
    <w:abstractNumId w:val="6"/>
  </w:num>
  <w:num w:numId="15">
    <w:abstractNumId w:val="3"/>
  </w:num>
  <w:num w:numId="16">
    <w:abstractNumId w:val="18"/>
  </w:num>
  <w:num w:numId="17">
    <w:abstractNumId w:val="1"/>
  </w:num>
  <w:num w:numId="18">
    <w:abstractNumId w:val="15"/>
  </w:num>
  <w:num w:numId="19">
    <w:abstractNumId w:val="5"/>
  </w:num>
  <w:num w:numId="20">
    <w:abstractNumId w:val="17"/>
  </w:num>
  <w:num w:numId="21">
    <w:abstractNumId w:val="10"/>
  </w:num>
  <w:num w:numId="22">
    <w:abstractNumId w:val="9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0D3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4006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4D59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284B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0</TotalTime>
  <Pages>6</Pages>
  <Words>97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Jason Pratama</cp:lastModifiedBy>
  <cp:revision>2</cp:revision>
  <dcterms:created xsi:type="dcterms:W3CDTF">2021-06-09T14:35:00Z</dcterms:created>
  <dcterms:modified xsi:type="dcterms:W3CDTF">2021-06-09T14:35:00Z</dcterms:modified>
</cp:coreProperties>
</file>